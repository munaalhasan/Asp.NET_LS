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0629D5" w14:paraId="2A11C4AE" w14:textId="77777777" w:rsidTr="000629D5">
        <w:trPr>
          <w:trHeight w:val="4032"/>
        </w:trPr>
        <w:tc>
          <w:tcPr>
            <w:tcW w:w="3600" w:type="dxa"/>
            <w:vAlign w:val="bottom"/>
          </w:tcPr>
          <w:p w14:paraId="1ABF481C" w14:textId="0F0356CF" w:rsidR="000629D5" w:rsidRDefault="0000544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260ECE" wp14:editId="217E7755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127000</wp:posOffset>
                      </wp:positionV>
                      <wp:extent cx="2138045" cy="2836545"/>
                      <wp:effectExtent l="0" t="0" r="14605" b="209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8045" cy="283654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05112" id="Rectangle 5" o:spid="_x0000_s1026" style="position:absolute;left:0;text-align:left;margin-left:-5.75pt;margin-top:10pt;width:168.35pt;height:2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" strokecolor="#345c7d [1604]" strokeweight="1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373E2434" w14:textId="5780C721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3A39AA01" w14:textId="77777777" w:rsidR="00005442" w:rsidRDefault="00005442" w:rsidP="00005442">
            <w:pPr>
              <w:pStyle w:val="Address"/>
            </w:pPr>
            <w:r>
              <w:t>FIS</w:t>
            </w:r>
          </w:p>
          <w:p w14:paraId="513BC3ED" w14:textId="77777777" w:rsidR="00005442" w:rsidRDefault="00005442" w:rsidP="00005442">
            <w:pPr>
              <w:pStyle w:val="Address"/>
              <w:rPr>
                <w:lang w:bidi="ar-JO"/>
              </w:rPr>
            </w:pPr>
            <w:r>
              <w:rPr>
                <w:lang w:bidi="ar-JO"/>
              </w:rPr>
              <w:t>Job Application</w:t>
            </w:r>
          </w:p>
          <w:p w14:paraId="7CD83396" w14:textId="77777777" w:rsidR="00005442" w:rsidRDefault="00005442" w:rsidP="00005442">
            <w:pPr>
              <w:pStyle w:val="Address"/>
              <w:rPr>
                <w:lang w:bidi="ar-JO"/>
              </w:rPr>
            </w:pPr>
            <w:r>
              <w:rPr>
                <w:lang w:bidi="ar-JO"/>
              </w:rPr>
              <w:t>Future Info. System</w:t>
            </w:r>
          </w:p>
          <w:p w14:paraId="0D3FEF31" w14:textId="77777777" w:rsidR="00005442" w:rsidRDefault="00005442" w:rsidP="00005442">
            <w:pPr>
              <w:pStyle w:val="Address"/>
            </w:pPr>
            <w:r>
              <w:t>Nablus St</w:t>
            </w:r>
          </w:p>
          <w:p w14:paraId="20E52A86" w14:textId="28D4F1FF" w:rsidR="000629D5" w:rsidRDefault="00005442" w:rsidP="00005442">
            <w:pPr>
              <w:pStyle w:val="Address"/>
            </w:pPr>
            <w:r>
              <w:t>Ramallah</w:t>
            </w:r>
          </w:p>
          <w:p w14:paraId="0C5482E1" w14:textId="77777777" w:rsidR="00005442" w:rsidRDefault="00005442" w:rsidP="00005442">
            <w:pPr>
              <w:pStyle w:val="Address"/>
            </w:pPr>
            <w:bookmarkStart w:id="0" w:name="_GoBack"/>
            <w:bookmarkEnd w:id="0"/>
          </w:p>
          <w:p w14:paraId="16399E64" w14:textId="77777777" w:rsidR="00005442" w:rsidRPr="00BF09B3" w:rsidRDefault="00005442" w:rsidP="00005442">
            <w:r w:rsidRPr="00BF09B3">
              <w:t xml:space="preserve">Dear </w:t>
            </w:r>
            <w:r>
              <w:t>FIS</w:t>
            </w:r>
            <w:r w:rsidRPr="00BF09B3">
              <w:t>,</w:t>
            </w:r>
          </w:p>
          <w:p w14:paraId="129D2BF4" w14:textId="52786CE2" w:rsidR="000629D5" w:rsidRPr="00BF09B3" w:rsidRDefault="00005442" w:rsidP="00005442">
            <w:bookmarkStart w:id="1" w:name="_Hlk522558487"/>
            <w:r>
              <w:t>Are you looking for Software Quality Assurance Engineer, You will see from my enclosed resume that I meet this position requirements.</w:t>
            </w:r>
            <w:r>
              <w:br/>
              <w:t xml:space="preserve">I would very much like to discuss opportunities with </w:t>
            </w:r>
            <w:proofErr w:type="gramStart"/>
            <w:r>
              <w:t>FIS.</w:t>
            </w:r>
            <w:proofErr w:type="gramEnd"/>
            <w:r>
              <w:t xml:space="preserve"> To schedule an interview, please call me at 0595152039. The best time to reach me is between 11 am and 7 pm, but you can leave a message at any time, and I will return your call.</w:t>
            </w:r>
            <w:r>
              <w:br/>
              <w:t>Thank you for taking the time to review my resume. I look forward to talking with you.</w:t>
            </w:r>
            <w:bookmarkEnd w:id="1"/>
          </w:p>
          <w:p w14:paraId="75895ECE" w14:textId="5739CE46" w:rsidR="000629D5" w:rsidRPr="00BF09B3" w:rsidRDefault="000629D5" w:rsidP="00005442"/>
          <w:p w14:paraId="4FB2C0E6" w14:textId="77777777" w:rsidR="000629D5" w:rsidRPr="00BF09B3" w:rsidRDefault="000629D5" w:rsidP="000629D5">
            <w:r w:rsidRPr="00BF09B3">
              <w:t>Sincerely,</w:t>
            </w:r>
          </w:p>
          <w:p w14:paraId="179F2567" w14:textId="77777777" w:rsidR="000629D5" w:rsidRPr="00BF09B3" w:rsidRDefault="000629D5" w:rsidP="000629D5"/>
          <w:p w14:paraId="4F6A9ED5" w14:textId="0459FB31" w:rsidR="000629D5" w:rsidRDefault="00005442" w:rsidP="000629D5">
            <w:proofErr w:type="spellStart"/>
            <w:r>
              <w:t>Muna</w:t>
            </w:r>
            <w:proofErr w:type="spellEnd"/>
            <w:r>
              <w:t xml:space="preserve"> M.H.</w:t>
            </w:r>
          </w:p>
          <w:p w14:paraId="485C36FB" w14:textId="77777777" w:rsidR="000629D5" w:rsidRDefault="000629D5" w:rsidP="000629D5"/>
          <w:sdt>
            <w:sdtPr>
              <w:id w:val="1417443802"/>
              <w:placeholder>
                <w:docPart w:val="03A2BF1461E14C7ABA3C06C25ECFF903"/>
              </w:placeholder>
              <w:temporary/>
              <w:showingPlcHdr/>
              <w15:appearance w15:val="hidden"/>
            </w:sdtPr>
            <w:sdtEndPr/>
            <w:sdtContent>
              <w:p w14:paraId="14B620B7" w14:textId="77777777" w:rsidR="000629D5" w:rsidRDefault="000629D5" w:rsidP="000629D5">
                <w:r w:rsidRPr="000629D5">
                  <w:t>Enclosure</w:t>
                </w:r>
              </w:p>
            </w:sdtContent>
          </w:sdt>
        </w:tc>
      </w:tr>
      <w:tr w:rsidR="000629D5" w14:paraId="4CAFB02C" w14:textId="77777777" w:rsidTr="000629D5">
        <w:trPr>
          <w:trHeight w:val="9504"/>
        </w:trPr>
        <w:tc>
          <w:tcPr>
            <w:tcW w:w="3600" w:type="dxa"/>
            <w:vAlign w:val="bottom"/>
          </w:tcPr>
          <w:p w14:paraId="06B30388" w14:textId="3FAFD1E4" w:rsidR="000629D5" w:rsidRDefault="00005442" w:rsidP="000629D5">
            <w:pPr>
              <w:pStyle w:val="Title"/>
              <w:rPr>
                <w:caps w:val="0"/>
                <w:color w:val="auto"/>
                <w:sz w:val="18"/>
                <w:szCs w:val="22"/>
              </w:rPr>
            </w:pPr>
            <w:r>
              <w:t>MUNA HASAN</w:t>
            </w:r>
          </w:p>
          <w:p w14:paraId="1C9B345A" w14:textId="2FBD63B1" w:rsidR="000629D5" w:rsidRDefault="00005442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>Software Quality Assurance Engineer</w:t>
            </w:r>
          </w:p>
          <w:p w14:paraId="0934202A" w14:textId="180DCBBA" w:rsidR="000629D5" w:rsidRDefault="000629D5" w:rsidP="000629D5"/>
          <w:sdt>
            <w:sdtPr>
              <w:id w:val="-1954003311"/>
              <w:placeholder>
                <w:docPart w:val="BCA9CAA379D64BD19E63A30CC43129ED"/>
              </w:placeholder>
              <w:temporary/>
              <w:showingPlcHdr/>
              <w15:appearance w15:val="hidden"/>
            </w:sdtPr>
            <w:sdtEndPr/>
            <w:sdtContent>
              <w:p w14:paraId="2FC298F7" w14:textId="77777777" w:rsidR="000629D5" w:rsidRPr="000629D5" w:rsidRDefault="000629D5" w:rsidP="000629D5">
                <w:pPr>
                  <w:pStyle w:val="Heading2"/>
                </w:pPr>
                <w:r w:rsidRPr="000629D5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A95AD7C26F8F44C880B62525FB57D629"/>
              </w:placeholder>
              <w:temporary/>
              <w:showingPlcHdr/>
              <w15:appearance w15:val="hidden"/>
            </w:sdtPr>
            <w:sdtEndPr/>
            <w:sdtContent>
              <w:p w14:paraId="57730DED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5F458FD88CC9488DB823302C95E1811A"/>
              </w:placeholder>
              <w:temporary/>
              <w:showingPlcHdr/>
              <w15:appearance w15:val="hidden"/>
            </w:sdtPr>
            <w:sdtEndPr/>
            <w:sdtContent>
              <w:p w14:paraId="73EA20E6" w14:textId="77777777" w:rsidR="000629D5" w:rsidRDefault="000629D5" w:rsidP="000629D5">
                <w:pPr>
                  <w:pStyle w:val="ContactDetails"/>
                </w:pPr>
                <w:r>
                  <w:t>678-555-0103</w:t>
                </w:r>
              </w:p>
            </w:sdtContent>
          </w:sdt>
          <w:p w14:paraId="77FD15A8" w14:textId="77777777" w:rsidR="000629D5" w:rsidRPr="004D3011" w:rsidRDefault="000629D5" w:rsidP="000629D5">
            <w:pPr>
              <w:pStyle w:val="NoSpacing"/>
            </w:pPr>
          </w:p>
          <w:p w14:paraId="4334C2D8" w14:textId="137027DC" w:rsidR="000629D5" w:rsidRDefault="00005442" w:rsidP="000629D5">
            <w:pPr>
              <w:pStyle w:val="ContactDetails"/>
            </w:pPr>
            <w:r>
              <w:t>LOCATION:</w:t>
            </w:r>
          </w:p>
          <w:p w14:paraId="5A23B933" w14:textId="35CDAB15" w:rsidR="000629D5" w:rsidRDefault="00005442" w:rsidP="000629D5">
            <w:pPr>
              <w:pStyle w:val="ContactDetails"/>
            </w:pPr>
            <w:r>
              <w:t xml:space="preserve">Nablus </w:t>
            </w:r>
          </w:p>
          <w:p w14:paraId="2784C67A" w14:textId="77777777"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097D82D1E5944A04B53C5D5FE6C49CF3"/>
              </w:placeholder>
              <w:temporary/>
              <w:showingPlcHdr/>
              <w15:appearance w15:val="hidden"/>
            </w:sdtPr>
            <w:sdtEndPr/>
            <w:sdtContent>
              <w:p w14:paraId="2BBEEDD8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56B741CC" w14:textId="0679A18D" w:rsidR="000629D5" w:rsidRPr="004D3011" w:rsidRDefault="00005442" w:rsidP="000629D5">
            <w:pPr>
              <w:pStyle w:val="ContactDetails"/>
            </w:pPr>
            <w:r w:rsidRPr="00005442">
              <w:rPr>
                <w:color w:val="DD8047" w:themeColor="accent2"/>
              </w:rPr>
              <w:t>muname1994mh@gmail.com</w:t>
            </w:r>
          </w:p>
        </w:tc>
        <w:tc>
          <w:tcPr>
            <w:tcW w:w="720" w:type="dxa"/>
          </w:tcPr>
          <w:p w14:paraId="4F641024" w14:textId="07BFC57A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4CCC1789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0B0653D1" w14:textId="2A65AB0A" w:rsidR="0043117B" w:rsidRDefault="0022643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2DB61" w14:textId="77777777" w:rsidR="00226430" w:rsidRDefault="00226430" w:rsidP="000C45FF">
      <w:r>
        <w:separator/>
      </w:r>
    </w:p>
  </w:endnote>
  <w:endnote w:type="continuationSeparator" w:id="0">
    <w:p w14:paraId="3FB75992" w14:textId="77777777" w:rsidR="00226430" w:rsidRDefault="0022643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2CC97" w14:textId="77777777" w:rsidR="00226430" w:rsidRDefault="00226430" w:rsidP="000C45FF">
      <w:r>
        <w:separator/>
      </w:r>
    </w:p>
  </w:footnote>
  <w:footnote w:type="continuationSeparator" w:id="0">
    <w:p w14:paraId="17273EB9" w14:textId="77777777" w:rsidR="00226430" w:rsidRDefault="0022643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75F7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E03727" wp14:editId="02B0AC4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CD"/>
    <w:rsid w:val="00005442"/>
    <w:rsid w:val="0001242E"/>
    <w:rsid w:val="00036450"/>
    <w:rsid w:val="00061C84"/>
    <w:rsid w:val="000629D5"/>
    <w:rsid w:val="000C45FF"/>
    <w:rsid w:val="000E3FD1"/>
    <w:rsid w:val="00180329"/>
    <w:rsid w:val="0019001F"/>
    <w:rsid w:val="001A74A5"/>
    <w:rsid w:val="001B2ABD"/>
    <w:rsid w:val="001E1759"/>
    <w:rsid w:val="001F1ECC"/>
    <w:rsid w:val="00226430"/>
    <w:rsid w:val="002400EB"/>
    <w:rsid w:val="00244620"/>
    <w:rsid w:val="00256CF7"/>
    <w:rsid w:val="0030481B"/>
    <w:rsid w:val="003C6F43"/>
    <w:rsid w:val="004071FC"/>
    <w:rsid w:val="00445947"/>
    <w:rsid w:val="004813B3"/>
    <w:rsid w:val="00496591"/>
    <w:rsid w:val="004C63E4"/>
    <w:rsid w:val="004D3011"/>
    <w:rsid w:val="005E39D5"/>
    <w:rsid w:val="0062123A"/>
    <w:rsid w:val="00646E75"/>
    <w:rsid w:val="006771D0"/>
    <w:rsid w:val="00715FCB"/>
    <w:rsid w:val="00743101"/>
    <w:rsid w:val="007867A0"/>
    <w:rsid w:val="007927F5"/>
    <w:rsid w:val="00802CA0"/>
    <w:rsid w:val="008242CD"/>
    <w:rsid w:val="00922D5C"/>
    <w:rsid w:val="009E7C63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B2D30"/>
    <w:rsid w:val="00D2522B"/>
    <w:rsid w:val="00D82F2F"/>
    <w:rsid w:val="00DD172A"/>
    <w:rsid w:val="00E25A26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04BA8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0629D5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A2BF1461E14C7ABA3C06C25ECFF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A9844-4502-4C5E-BB84-47595FD8B082}"/>
      </w:docPartPr>
      <w:docPartBody>
        <w:p w:rsidR="00000000" w:rsidRDefault="00F36AA3">
          <w:pPr>
            <w:pStyle w:val="03A2BF1461E14C7ABA3C06C25ECFF903"/>
          </w:pPr>
          <w:r w:rsidRPr="000629D5">
            <w:t>Enclosure</w:t>
          </w:r>
        </w:p>
      </w:docPartBody>
    </w:docPart>
    <w:docPart>
      <w:docPartPr>
        <w:name w:val="BCA9CAA379D64BD19E63A30CC4312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D0F9E-2CBF-4BBC-87D5-04C9EBF34EFE}"/>
      </w:docPartPr>
      <w:docPartBody>
        <w:p w:rsidR="00000000" w:rsidRDefault="00F36AA3">
          <w:pPr>
            <w:pStyle w:val="BCA9CAA379D64BD19E63A30CC43129ED"/>
          </w:pPr>
          <w:r w:rsidRPr="000629D5">
            <w:rPr>
              <w:rStyle w:val="Heading2Char"/>
            </w:rPr>
            <w:t>CONTACT</w:t>
          </w:r>
        </w:p>
      </w:docPartBody>
    </w:docPart>
    <w:docPart>
      <w:docPartPr>
        <w:name w:val="A95AD7C26F8F44C880B62525FB57D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B2997-C0A4-44CC-AA2C-2294B9F7D9BF}"/>
      </w:docPartPr>
      <w:docPartBody>
        <w:p w:rsidR="00000000" w:rsidRDefault="00F36AA3">
          <w:pPr>
            <w:pStyle w:val="A95AD7C26F8F44C880B62525FB57D629"/>
          </w:pPr>
          <w:r w:rsidRPr="004D3011">
            <w:t>PHONE:</w:t>
          </w:r>
        </w:p>
      </w:docPartBody>
    </w:docPart>
    <w:docPart>
      <w:docPartPr>
        <w:name w:val="5F458FD88CC9488DB823302C95E18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A4CAB-FDFC-4158-9DEE-B8519CFECD20}"/>
      </w:docPartPr>
      <w:docPartBody>
        <w:p w:rsidR="00000000" w:rsidRDefault="00F36AA3">
          <w:pPr>
            <w:pStyle w:val="5F458FD88CC9488DB823302C95E1811A"/>
          </w:pPr>
          <w:r>
            <w:t>678-555-0103</w:t>
          </w:r>
        </w:p>
      </w:docPartBody>
    </w:docPart>
    <w:docPart>
      <w:docPartPr>
        <w:name w:val="097D82D1E5944A04B53C5D5FE6C49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1DCC1-D384-4122-B250-B4881E5A92EB}"/>
      </w:docPartPr>
      <w:docPartBody>
        <w:p w:rsidR="00000000" w:rsidRDefault="00F36AA3">
          <w:pPr>
            <w:pStyle w:val="097D82D1E5944A04B53C5D5FE6C49CF3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A3"/>
    <w:rsid w:val="00F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bidi w:val="0"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C4B08D2D041F0A1F52F8B79F9AE0C">
    <w:name w:val="784C4B08D2D041F0A1F52F8B79F9AE0C"/>
    <w:pPr>
      <w:bidi/>
    </w:pPr>
  </w:style>
  <w:style w:type="paragraph" w:customStyle="1" w:styleId="F83ED90736B346DE85563EC44D2B1CC2">
    <w:name w:val="F83ED90736B346DE85563EC44D2B1CC2"/>
    <w:pPr>
      <w:bidi/>
    </w:pPr>
  </w:style>
  <w:style w:type="paragraph" w:customStyle="1" w:styleId="9CBC78E367254913AB74F986476C4F16">
    <w:name w:val="9CBC78E367254913AB74F986476C4F16"/>
    <w:pPr>
      <w:bidi/>
    </w:pPr>
  </w:style>
  <w:style w:type="paragraph" w:customStyle="1" w:styleId="B20DB1EC4EC84EB5B3DEE33D367A905E">
    <w:name w:val="B20DB1EC4EC84EB5B3DEE33D367A905E"/>
    <w:pPr>
      <w:bidi/>
    </w:pPr>
  </w:style>
  <w:style w:type="paragraph" w:customStyle="1" w:styleId="68835C638BBB4C2C96DC69E4536AA079">
    <w:name w:val="68835C638BBB4C2C96DC69E4536AA079"/>
    <w:pPr>
      <w:bidi/>
    </w:pPr>
  </w:style>
  <w:style w:type="paragraph" w:customStyle="1" w:styleId="9BD6AD72AA254B9F8F362CD54F1BA08E">
    <w:name w:val="9BD6AD72AA254B9F8F362CD54F1BA08E"/>
    <w:pPr>
      <w:bidi/>
    </w:pPr>
  </w:style>
  <w:style w:type="paragraph" w:styleId="ListBullet">
    <w:name w:val="List Bullet"/>
    <w:basedOn w:val="Normal"/>
    <w:uiPriority w:val="5"/>
    <w:pPr>
      <w:numPr>
        <w:numId w:val="1"/>
      </w:numPr>
      <w:bidi w:val="0"/>
      <w:spacing w:after="120" w:line="276" w:lineRule="auto"/>
      <w:ind w:left="720"/>
    </w:pPr>
    <w:rPr>
      <w:rFonts w:eastAsia="Times New Roman" w:cs="Times New Roman"/>
      <w:szCs w:val="20"/>
    </w:rPr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CFFBB8825FF14D27812820D36D26DE23">
    <w:name w:val="CFFBB8825FF14D27812820D36D26DE23"/>
    <w:pPr>
      <w:bidi/>
    </w:pPr>
  </w:style>
  <w:style w:type="paragraph" w:customStyle="1" w:styleId="A525D6D5A48A4AADA5D7A3DE20D6FD10">
    <w:name w:val="A525D6D5A48A4AADA5D7A3DE20D6FD10"/>
    <w:pPr>
      <w:bidi/>
    </w:pPr>
  </w:style>
  <w:style w:type="paragraph" w:customStyle="1" w:styleId="03A2BF1461E14C7ABA3C06C25ECFF903">
    <w:name w:val="03A2BF1461E14C7ABA3C06C25ECFF903"/>
    <w:pPr>
      <w:bidi/>
    </w:pPr>
  </w:style>
  <w:style w:type="paragraph" w:customStyle="1" w:styleId="66A38983750F406E8FEAFE7A349594D7">
    <w:name w:val="66A38983750F406E8FEAFE7A349594D7"/>
    <w:pPr>
      <w:bidi/>
    </w:pPr>
  </w:style>
  <w:style w:type="paragraph" w:customStyle="1" w:styleId="8534364D9BE34B74A82FCC24D2B1CAD6">
    <w:name w:val="8534364D9BE34B74A82FCC24D2B1CAD6"/>
    <w:pPr>
      <w:bidi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CA9CAA379D64BD19E63A30CC43129ED">
    <w:name w:val="BCA9CAA379D64BD19E63A30CC43129ED"/>
    <w:pPr>
      <w:bidi/>
    </w:pPr>
  </w:style>
  <w:style w:type="paragraph" w:customStyle="1" w:styleId="A95AD7C26F8F44C880B62525FB57D629">
    <w:name w:val="A95AD7C26F8F44C880B62525FB57D629"/>
    <w:pPr>
      <w:bidi/>
    </w:pPr>
  </w:style>
  <w:style w:type="paragraph" w:customStyle="1" w:styleId="5F458FD88CC9488DB823302C95E1811A">
    <w:name w:val="5F458FD88CC9488DB823302C95E1811A"/>
    <w:pPr>
      <w:bidi/>
    </w:pPr>
  </w:style>
  <w:style w:type="paragraph" w:customStyle="1" w:styleId="BF887A69C10A44BAA699AE6E7608A4AA">
    <w:name w:val="BF887A69C10A44BAA699AE6E7608A4AA"/>
    <w:pPr>
      <w:bidi/>
    </w:pPr>
  </w:style>
  <w:style w:type="paragraph" w:customStyle="1" w:styleId="95334BD1DBD64EA7B326A61351796D9A">
    <w:name w:val="95334BD1DBD64EA7B326A61351796D9A"/>
    <w:pPr>
      <w:bidi/>
    </w:pPr>
  </w:style>
  <w:style w:type="paragraph" w:customStyle="1" w:styleId="097D82D1E5944A04B53C5D5FE6C49CF3">
    <w:name w:val="097D82D1E5944A04B53C5D5FE6C49CF3"/>
    <w:pPr>
      <w:bidi/>
    </w:pPr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245670659606461AA32113B682D09ABB">
    <w:name w:val="245670659606461AA32113B682D09AB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C9BCB-EB28-49AD-9C88-463A23A63AE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73784CB-7A25-4EDB-94D2-38F311CDC5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45F24-9718-4396-8050-1ED31F7B7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2018-08-20T18:16:00Z</dcterms:created>
  <dcterms:modified xsi:type="dcterms:W3CDTF">2018-08-20T19:44:00Z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